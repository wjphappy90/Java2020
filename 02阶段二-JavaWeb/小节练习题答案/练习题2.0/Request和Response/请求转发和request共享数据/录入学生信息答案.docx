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录入一名学生信息 </w:t>
      </w:r>
    </w:p>
    <w:p>
      <w:pPr>
        <w:pStyle w:val="2"/>
        <w:numPr>
          <w:numId w:val="0"/>
        </w:numPr>
        <w:ind w:leftChars="0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1_在页面demo01.html中实现一个表单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&lt;!DOCTYPE html&gt;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&lt;html&gt;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&lt;head&gt;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&lt;meta charset="UTF-8"&gt;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&lt;title&gt;Insert title here&lt;/title&gt;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&lt;script src="/day37_homework/jedate/jedate.js"&gt;&lt;/script&gt;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&lt;/head&gt;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&lt;body&gt;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&lt;h1 align="center"&gt;录入学生信息&lt;/h1&gt;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&lt;form action="/day37_homework/ServletDemo03" method="post"&gt;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&lt;table border="1" style="width:350px;margin:10px auto;border:1px solid #ddd"&gt;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&lt;td&gt;姓名&lt;/td&gt;&lt;td&gt;&lt;input type="text" name="stuName"/&gt;&lt;/td&gt;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&lt;td&gt;性别&lt;/td&gt;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&lt;input type="radio" name="stuSex" value="男" checked="checked"/&gt;男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   &lt;input type="radio" name="stuSex" value="女"/&gt;女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&lt;/tr&gt;    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&lt;td&gt;年龄&lt;/td&gt;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 align="left"&gt;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&lt;select name="stuAge" style="width:40px;margin-left:10px"&gt;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value="18"&gt;18&lt;/option&gt;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value="19"&gt;19&lt;/option&gt;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value="20"&gt;20&lt;/option&gt;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value="21"&gt;21&lt;/option&gt;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value="22"&gt;22&lt;/option&gt;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value="23"&gt;23&lt;/option&gt;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value="24"&gt;24&lt;/option&gt;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value="25" selected="selected"&gt;25&lt;/option&gt;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value="26"&gt;26&lt;/option&gt;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value="27"&gt;27&lt;/option&gt;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value="28"&gt;28&lt;/option&gt;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value="29"&gt;29&lt;/option&gt;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value="30"&gt;30&lt;/option&gt;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&lt;option value="31"&gt;31&lt;/option&gt;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&lt;/select&gt;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&lt;/tr&gt;</w:t>
      </w:r>
      <w:r>
        <w:rPr>
          <w:rFonts w:hint="eastAsia"/>
          <w:sz w:val="16"/>
          <w:szCs w:val="16"/>
        </w:rPr>
        <w:tab/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&lt;td&gt;生日(yyyy-MM-dd)&lt;/td&gt;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&lt;td&gt;&lt;input type="text" name="stuBirthday"/&gt;&lt;/td&gt;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&lt;td&gt;电话&lt;/td&gt;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&lt;td&gt;&lt;input type="text" name="stuPhone"/&gt;&lt;/td&gt;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&lt;/tr&gt;</w:t>
      </w:r>
      <w:r>
        <w:rPr>
          <w:rFonts w:hint="eastAsia"/>
          <w:sz w:val="16"/>
          <w:szCs w:val="16"/>
        </w:rPr>
        <w:tab/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&lt;td&gt;爱好&lt;/td&gt;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&lt;td&gt;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&lt;input type="checkbox" name="stuHobby" value="sports"/&gt;运动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&lt;input type="checkbox" name="stuHobby" value="game"/&gt;游戏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&lt;input type="checkbox" name="stuHobby" value="reading"/&gt;阅读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   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&lt;/tr&gt;   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&lt;td colspan="2" align="center"&gt;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&lt;input type="submit" value="提交"/&gt;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&lt;/td&gt;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&lt;/tr&gt;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&lt;/table&gt;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&lt;/form&gt;</w:t>
      </w:r>
    </w:p>
    <w:p>
      <w:pPr>
        <w:pStyle w:val="18"/>
        <w:ind w:firstLine="0"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&lt;/body&gt;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16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2_创建仓库day37_homework,创建表stu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DATABASE /*!32312 IF NOT EXISTS*/`day37_homework` /*!40100 DEFAULT CHARACTER SET utf8 */;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USE `day37_homework`;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/*Table structure for table `stu` */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TABLE IF EXISTS `stu`;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`stu` (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`stuId` int(11) NOT NULL AUTO_INCREMENT,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`stuName` varchar(32)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`stuAge` int(11)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`stuSex` varchar(32)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`stuBirthday` date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`stuPhone` varchar(32)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`sports` varchar(10)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`game` varchar(10)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`reading` varchar(10) DEFAULT NULL,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(`stuId`)</w:t>
      </w:r>
    </w:p>
    <w:p>
      <w:pPr>
        <w:pStyle w:val="18"/>
        <w:ind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AUTO_INCREMENT=10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2_实现ServletDemo02代码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request.setCharacterEncoding("utf-8");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response.setContentType("text/html;charset=utf-8");</w:t>
      </w: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 stu = new Stu();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 = request.getParameter("stuName");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sex = request.getParameter("stuSex");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age = request.getParameter("stuAge");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birthday = request.getParameter("stuBirthday");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phone = request.getParameter("stuPhone");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hobby = request.getParameterValues("stuHobby");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SimpleDateFormat sdf = new SimpleDateFormat("yyyy-MM-dd");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stuBirthday = sdf.parse(birthday);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hb : hobby)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if(hb.equals("sports")){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stu.setSports("y");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if(hb.equals("game")){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stu.setGame("y");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if(hb.equals("reading")){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stu.setReading("y");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if(null==stu.getSports()){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stu.setSports("n");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if(null==stu.getGame()){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stu.setGame("n");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if(null==stu.getReading()){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stu.setReading("n");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stu.setStuName(name);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stu.setStuAge(Integer.parseInt(age));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stu.setStuSex(sex);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stu.setStuBirthday(stuBirthday);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stu.setStuPhone(phone);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stu.setGame(stu.getGame());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stu.setSports(stu.getSports());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stu.setReading(stu.getReading());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StuService stuService=new StuService();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stuService.saveStu(stu);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response.getWriter().print("录入学生成功,&lt;a href='#'&gt;查看所有学生信息&lt;/a&gt;");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(Exception e) 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3_实现StuService中代码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saveStu(Stu stu) throws SQLException{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StuDao stuDao=new StuDao();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stuDao.addStu(stu);</w:t>
      </w:r>
    </w:p>
    <w:p>
      <w:pPr>
        <w:pStyle w:val="1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4_完成StuDao代码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public void addStu(Stu stu) throws SQLException{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String sql="INSERT INTO stu VALUES(NULL,?,?,?,?,?,?,?,?)";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//stuName stuAge stuBirthday stuPhone sports game reading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Object[] params={stu.getStuName(),stu.getStuAge(),stu.getStuSex(),stu.getStuBirthday(),stu.getStuPhone(),stu.getSports(),stu.getGame(),stu.getReading()};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QueryRunner qr=new QueryRunner(JDBCUtils.getDataSource());</w:t>
      </w:r>
    </w:p>
    <w:p>
      <w:pPr>
        <w:pStyle w:val="18"/>
        <w:ind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qr.update(sql,params);</w:t>
      </w:r>
    </w:p>
    <w:p>
      <w:pPr>
        <w:pStyle w:val="18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5C764A"/>
    <w:rsid w:val="00653AE9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C7B93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19665B9"/>
    <w:rsid w:val="01C50065"/>
    <w:rsid w:val="027A2025"/>
    <w:rsid w:val="027E42E8"/>
    <w:rsid w:val="031C7171"/>
    <w:rsid w:val="03DB4D5D"/>
    <w:rsid w:val="043D31C1"/>
    <w:rsid w:val="04792362"/>
    <w:rsid w:val="049B65E6"/>
    <w:rsid w:val="04CC7022"/>
    <w:rsid w:val="068B3A9D"/>
    <w:rsid w:val="075F0B2C"/>
    <w:rsid w:val="07650E1A"/>
    <w:rsid w:val="083A2BF6"/>
    <w:rsid w:val="09056612"/>
    <w:rsid w:val="0A121269"/>
    <w:rsid w:val="0A3B1B08"/>
    <w:rsid w:val="0A7151E6"/>
    <w:rsid w:val="0BDB4A8E"/>
    <w:rsid w:val="0CA54458"/>
    <w:rsid w:val="0FD65F36"/>
    <w:rsid w:val="109C64D2"/>
    <w:rsid w:val="125E4185"/>
    <w:rsid w:val="13846592"/>
    <w:rsid w:val="147258E3"/>
    <w:rsid w:val="15F05F5A"/>
    <w:rsid w:val="16780388"/>
    <w:rsid w:val="17621E46"/>
    <w:rsid w:val="179F218F"/>
    <w:rsid w:val="18EC11BB"/>
    <w:rsid w:val="1C3E416F"/>
    <w:rsid w:val="1E8253DE"/>
    <w:rsid w:val="208666F7"/>
    <w:rsid w:val="209D7B71"/>
    <w:rsid w:val="22755BEE"/>
    <w:rsid w:val="23287EA1"/>
    <w:rsid w:val="23526B82"/>
    <w:rsid w:val="237F2E03"/>
    <w:rsid w:val="23C64DC3"/>
    <w:rsid w:val="23C65381"/>
    <w:rsid w:val="245A4D29"/>
    <w:rsid w:val="26F047C5"/>
    <w:rsid w:val="271741CB"/>
    <w:rsid w:val="27E4780C"/>
    <w:rsid w:val="2A0F6AE5"/>
    <w:rsid w:val="2AA60270"/>
    <w:rsid w:val="2B960D0F"/>
    <w:rsid w:val="2DC574CF"/>
    <w:rsid w:val="2EEC33D4"/>
    <w:rsid w:val="2F281077"/>
    <w:rsid w:val="30EC6E04"/>
    <w:rsid w:val="31F5797D"/>
    <w:rsid w:val="32032EA6"/>
    <w:rsid w:val="32235BFD"/>
    <w:rsid w:val="32AC433F"/>
    <w:rsid w:val="339858AF"/>
    <w:rsid w:val="3442553E"/>
    <w:rsid w:val="34B32C51"/>
    <w:rsid w:val="35184270"/>
    <w:rsid w:val="38211633"/>
    <w:rsid w:val="389847B6"/>
    <w:rsid w:val="38F223EA"/>
    <w:rsid w:val="392515BE"/>
    <w:rsid w:val="395A1D8B"/>
    <w:rsid w:val="397943EA"/>
    <w:rsid w:val="3C03250A"/>
    <w:rsid w:val="3E3F4CBB"/>
    <w:rsid w:val="3EC93158"/>
    <w:rsid w:val="40483121"/>
    <w:rsid w:val="40703BE7"/>
    <w:rsid w:val="41731E80"/>
    <w:rsid w:val="42D92A2D"/>
    <w:rsid w:val="431817DC"/>
    <w:rsid w:val="436B3098"/>
    <w:rsid w:val="44312322"/>
    <w:rsid w:val="45035C1D"/>
    <w:rsid w:val="45097E73"/>
    <w:rsid w:val="478D7C20"/>
    <w:rsid w:val="48112712"/>
    <w:rsid w:val="48CF1611"/>
    <w:rsid w:val="498D496B"/>
    <w:rsid w:val="49B76DB1"/>
    <w:rsid w:val="4A767739"/>
    <w:rsid w:val="4A816415"/>
    <w:rsid w:val="4AD45F16"/>
    <w:rsid w:val="4B047B6D"/>
    <w:rsid w:val="4B32387D"/>
    <w:rsid w:val="4B6F744C"/>
    <w:rsid w:val="4D472FD8"/>
    <w:rsid w:val="4D950713"/>
    <w:rsid w:val="4DC3723C"/>
    <w:rsid w:val="4F471C67"/>
    <w:rsid w:val="51D2684A"/>
    <w:rsid w:val="5228278C"/>
    <w:rsid w:val="54043CDC"/>
    <w:rsid w:val="54FE6E77"/>
    <w:rsid w:val="555214E5"/>
    <w:rsid w:val="555A2E5B"/>
    <w:rsid w:val="5578313B"/>
    <w:rsid w:val="55C65509"/>
    <w:rsid w:val="55F31E04"/>
    <w:rsid w:val="562D0B9C"/>
    <w:rsid w:val="563C5A53"/>
    <w:rsid w:val="57D47DB4"/>
    <w:rsid w:val="5A337F23"/>
    <w:rsid w:val="5A6F2F87"/>
    <w:rsid w:val="5B3F0F82"/>
    <w:rsid w:val="5B536445"/>
    <w:rsid w:val="5B7464DF"/>
    <w:rsid w:val="5CFF66DA"/>
    <w:rsid w:val="5E5D2014"/>
    <w:rsid w:val="5E7405DC"/>
    <w:rsid w:val="601965A2"/>
    <w:rsid w:val="60530D91"/>
    <w:rsid w:val="60C95757"/>
    <w:rsid w:val="61F005B8"/>
    <w:rsid w:val="62270189"/>
    <w:rsid w:val="62E44812"/>
    <w:rsid w:val="63BC75F1"/>
    <w:rsid w:val="65C6215D"/>
    <w:rsid w:val="67BF4B4C"/>
    <w:rsid w:val="684B402F"/>
    <w:rsid w:val="68F923D7"/>
    <w:rsid w:val="69A47075"/>
    <w:rsid w:val="6A0E1FF2"/>
    <w:rsid w:val="6BEE65AF"/>
    <w:rsid w:val="6C1B005D"/>
    <w:rsid w:val="6C5854D4"/>
    <w:rsid w:val="6C5D54A9"/>
    <w:rsid w:val="6D1676F2"/>
    <w:rsid w:val="6D441801"/>
    <w:rsid w:val="6D8D6BD1"/>
    <w:rsid w:val="6DEC360A"/>
    <w:rsid w:val="6E673116"/>
    <w:rsid w:val="6E975C30"/>
    <w:rsid w:val="6EFC47BD"/>
    <w:rsid w:val="707976FF"/>
    <w:rsid w:val="71A13A41"/>
    <w:rsid w:val="72B7203A"/>
    <w:rsid w:val="731A5821"/>
    <w:rsid w:val="734746E1"/>
    <w:rsid w:val="75444F28"/>
    <w:rsid w:val="76F06613"/>
    <w:rsid w:val="77B076BD"/>
    <w:rsid w:val="788847C0"/>
    <w:rsid w:val="79B60C1F"/>
    <w:rsid w:val="7A9B0B04"/>
    <w:rsid w:val="7B92041C"/>
    <w:rsid w:val="7C2A44EC"/>
    <w:rsid w:val="7DAC6AF5"/>
    <w:rsid w:val="7FA8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</cp:lastModifiedBy>
  <dcterms:modified xsi:type="dcterms:W3CDTF">2017-07-26T06:39:08Z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