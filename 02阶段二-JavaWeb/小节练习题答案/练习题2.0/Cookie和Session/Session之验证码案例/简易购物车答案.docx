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1_新建demo01.html页面,实现如下效果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138430</wp:posOffset>
            </wp:positionV>
            <wp:extent cx="5266690" cy="1365885"/>
            <wp:effectExtent l="0" t="0" r="10160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代码如下: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&lt;table border="1" width="50%" align="center"&gt;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&lt;tr&gt;&lt;td&gt;商品名称&lt;/td&gt;&lt;td&gt;查看&lt;/td&gt;&lt;/tr&gt;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&lt;td&gt;雷柏机械键盘&lt;/td&gt;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&lt;td&gt;&lt;a href='/day38_homework/ServletDemo04?pid=p001'&gt;查看&lt;/a&gt;&lt;/td&gt;&lt;/tr&gt;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&lt;td&gt;联想笔记本电脑&lt;/td&gt;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&lt;td&gt;&lt;a href='/day38_homework/ServletDemo04?pid=p002'&gt;查看&lt;/a&gt;&lt;/td&gt;&lt;/tr&gt;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&lt;td&gt;小米6手机&lt;/td&gt;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&lt;td&gt;&lt;a href='/day38_homework/ServletDemo04?pid=p003'&gt;查看&lt;/a&gt;&lt;/td&gt;&lt;/tr&gt;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&lt;td&gt;华为荣耀8手机&lt;/td&gt;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&lt;td&gt;&lt;a href='/day38_homework/ServletDemo04?pid=p004'&gt;查看&lt;/a&gt;&lt;/td&gt;&lt;/tr&gt;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&lt;td&gt;小米手环&lt;/td&gt;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&lt;td&gt;&lt;a href='/day38_homework/ServletDemo04?pid=p005'&gt;查看&lt;/a&gt;&lt;/td&gt;&lt;/tr&gt;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&lt;td colspan='2'&gt;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&lt;a href="/day38_homework/ServletDemo06"&gt;查看购物车内容&lt;/a&gt;&lt;/td&gt;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&lt;/tr&gt;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&lt;/table&gt;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2_实现Product类,代表各个商品信息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Product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pid;//商品编号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pname;//商品名称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pdesc; //商品描述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double price; //价格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 num;//商品数量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//getter  and setter....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3_实现类DB,在本类中我们用一个MAP来模拟了仓库中的各个商品信息,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并在其中实现一个根据PID获取商品信息的方法</w:t>
      </w:r>
    </w:p>
    <w:p>
      <w:pPr>
        <w:rPr>
          <w:rFonts w:hint="eastAsia" w:eastAsia="宋体"/>
          <w:lang w:val="en-US" w:eastAsia="zh-CN"/>
        </w:rPr>
      </w:pP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public class DB {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private static Map&lt;String,Product&gt; map=new HashMap&lt;String,Product&gt;(); 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static{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//public Product(String pid, String pname, String pdesc, double price) {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p1=new Product("p001","雷柏机械键盘","雷柏的机械键盘是目前市面上性价比最好的键盘,好用",199);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p2=new Product("p002","联想笔记本电脑","雷柏的机械键盘是目前市面上性价比最好的键盘,好用",7999);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p3=new Product("p003","小米6手机","雷柏的机械键盘是目前市面上性价比最好的键盘,好用",1999);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p4=new Product("p004","华为荣耀8手机","雷柏的机械键盘是目前市面上性价比最好的键盘,好用",2001);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p5=new Product("p005","小米手环","雷柏的机械键盘是目前市面上性价比最好的键盘,好用",149);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map.put("p001", p1);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map.put("p002", p2);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map.put("p003", p3);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map.put("p004", p4);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map.put("p005", p5);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public static Product getProductByPid(String pid){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return map.get(pid);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4_实现ServletDemo04,获取各个商品的PID,向客户端输出商品详情信息,效果如下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49530</wp:posOffset>
            </wp:positionV>
            <wp:extent cx="4009390" cy="1552575"/>
            <wp:effectExtent l="0" t="0" r="10160" b="9525"/>
            <wp:wrapNone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代码如下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String pid = request.getParameter("pid");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Product p = DB.getProductByPid(pid);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out.println("&lt;form action='/day38_homework/ServletDemo05' method='post'&gt;");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out.println("编号:&lt;input type='text' name='pid' value='"+p.getPid()+"'/&gt;&lt;br/&gt;");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out.println("名称:"+p.getPname()+"&lt;br/&gt;");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out.println("简介:"+p.getPdesc()+"&lt;br/&gt;");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out.println("价格:"+p.getPrice()+"&lt;br/&gt;");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out.println("数量:&lt;input type='text' name='num' value='1'/&gt;&lt;br/&gt;");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out.println("&lt;input type='submit' value='加入购物车'/&gt;");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out.println("&lt;/form&gt;");</w:t>
      </w:r>
    </w:p>
    <w:p>
      <w:pPr>
        <w:rPr>
          <w:rFonts w:hint="eastAsia"/>
          <w:lang w:val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5_实现ServletDemo05,接收商品编号和数量,将其放入到MAP中(这个MAP代表购物车),将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Map放入session域对象内,并向客户端生成相应信息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pid = request.getParameter("pid");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 = Integer.parseInt(request.getParameter("num"));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Map&lt;String, Product&gt; map = 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(Map&lt;String, Product&gt;) request.getSession().getAttribute("cart");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(null == map)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= new HashMap&lt;String, Product&gt;();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request.getSession().setAttribute("cart", map);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(!map.containsKey(pid))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 pro = DB.getProductByPid(pid);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pro.setNum(1);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map.put(pid, pro);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 pro = map.get(pid);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pro.setNum(pro.getNum() + num);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out.println("商品加入购物车成功&lt;br/&gt;");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out.println("&lt;a href='/day38_homework/demo01.html'&gt;请继续浏览商品&lt;/a&gt;&lt;br/&gt;");</w:t>
      </w:r>
    </w:p>
    <w:p>
      <w:pPr>
        <w:pStyle w:val="1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out.println("&lt;a href='/day38_homework/ServletDemo06'&gt;浏览购物车&lt;/a&gt;&lt;br/&gt;");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6_实现ServletDemo06代码,实现点击浏览购物车的链接时,实现的功能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Map&lt;String,Product&gt; map=(Map&lt;String,Product&gt;)request.getSession().getAttribute("cart");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if(null==map||map.size()==0){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&lt;a href='/day38_homework/demo01.html'&gt;浏览商品&lt;/a&gt;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out.println("购物车中暂无商品信息"+str);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for(Product pro:map.values()){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out.println("商品名称:  "+pro.getPname()+"&lt;br/&gt;");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out.println("商品价格:   "+pro.getPrice()+"&lt;br/&gt;");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out.println("商品数量"+pro.getNum()+"&lt;br/&gt;&lt;br/&gt;");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out.println("&lt;a href='/day38_homework/demo01.html'&gt;继续浏览商品&lt;/a&gt;");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63E95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19472B4"/>
    <w:rsid w:val="03D061F7"/>
    <w:rsid w:val="045E1D15"/>
    <w:rsid w:val="04EF4DF0"/>
    <w:rsid w:val="062F505A"/>
    <w:rsid w:val="068B3A9D"/>
    <w:rsid w:val="07A476D3"/>
    <w:rsid w:val="083A2BF6"/>
    <w:rsid w:val="0A9153F9"/>
    <w:rsid w:val="0B58220B"/>
    <w:rsid w:val="0C7C76FF"/>
    <w:rsid w:val="0CA54458"/>
    <w:rsid w:val="0CDC7E31"/>
    <w:rsid w:val="0D076F38"/>
    <w:rsid w:val="102D645E"/>
    <w:rsid w:val="10653EEE"/>
    <w:rsid w:val="11050E17"/>
    <w:rsid w:val="125E4185"/>
    <w:rsid w:val="12EE2441"/>
    <w:rsid w:val="12F91708"/>
    <w:rsid w:val="13911971"/>
    <w:rsid w:val="13FE5085"/>
    <w:rsid w:val="147258E3"/>
    <w:rsid w:val="14881103"/>
    <w:rsid w:val="1632071A"/>
    <w:rsid w:val="169A3B39"/>
    <w:rsid w:val="17596186"/>
    <w:rsid w:val="176B1638"/>
    <w:rsid w:val="1A96032F"/>
    <w:rsid w:val="1BAE5909"/>
    <w:rsid w:val="1C3E416F"/>
    <w:rsid w:val="1D907947"/>
    <w:rsid w:val="1E8253DE"/>
    <w:rsid w:val="1EEB67CF"/>
    <w:rsid w:val="1F1C4C51"/>
    <w:rsid w:val="1F9B7141"/>
    <w:rsid w:val="1FDF1D81"/>
    <w:rsid w:val="207870D6"/>
    <w:rsid w:val="20B1363C"/>
    <w:rsid w:val="22BB152C"/>
    <w:rsid w:val="24EE661C"/>
    <w:rsid w:val="25DC682A"/>
    <w:rsid w:val="27422F55"/>
    <w:rsid w:val="27476E51"/>
    <w:rsid w:val="28000FD4"/>
    <w:rsid w:val="2C2C10E8"/>
    <w:rsid w:val="2E3D06D6"/>
    <w:rsid w:val="2F281077"/>
    <w:rsid w:val="2F355B61"/>
    <w:rsid w:val="2F8D13C7"/>
    <w:rsid w:val="30165FE6"/>
    <w:rsid w:val="30592BB4"/>
    <w:rsid w:val="31447B4B"/>
    <w:rsid w:val="319333D1"/>
    <w:rsid w:val="319D1C96"/>
    <w:rsid w:val="330D231A"/>
    <w:rsid w:val="33527652"/>
    <w:rsid w:val="34B32C51"/>
    <w:rsid w:val="36FA40AC"/>
    <w:rsid w:val="38AA690A"/>
    <w:rsid w:val="38F71B95"/>
    <w:rsid w:val="39225C10"/>
    <w:rsid w:val="3A446D15"/>
    <w:rsid w:val="3AA90EB2"/>
    <w:rsid w:val="3AF90EE9"/>
    <w:rsid w:val="3F672E47"/>
    <w:rsid w:val="402A42F4"/>
    <w:rsid w:val="40584C3D"/>
    <w:rsid w:val="40F24B21"/>
    <w:rsid w:val="412551AC"/>
    <w:rsid w:val="422A1351"/>
    <w:rsid w:val="4327759F"/>
    <w:rsid w:val="44BE55D0"/>
    <w:rsid w:val="44E56118"/>
    <w:rsid w:val="459A0C1D"/>
    <w:rsid w:val="470756F4"/>
    <w:rsid w:val="47331C77"/>
    <w:rsid w:val="47DC76FA"/>
    <w:rsid w:val="47FC5DB0"/>
    <w:rsid w:val="48620F66"/>
    <w:rsid w:val="48850F70"/>
    <w:rsid w:val="4A816415"/>
    <w:rsid w:val="4BBA3676"/>
    <w:rsid w:val="4C62537E"/>
    <w:rsid w:val="4CD073D2"/>
    <w:rsid w:val="4D8D5FF7"/>
    <w:rsid w:val="4DFF2641"/>
    <w:rsid w:val="4F310F5C"/>
    <w:rsid w:val="4F414399"/>
    <w:rsid w:val="501E2B77"/>
    <w:rsid w:val="50283FDE"/>
    <w:rsid w:val="513F1B42"/>
    <w:rsid w:val="54A96C53"/>
    <w:rsid w:val="561A7811"/>
    <w:rsid w:val="563C5A53"/>
    <w:rsid w:val="579E14E4"/>
    <w:rsid w:val="58350ED6"/>
    <w:rsid w:val="58373B68"/>
    <w:rsid w:val="5AB67D74"/>
    <w:rsid w:val="5E7C3F43"/>
    <w:rsid w:val="5EDA6AE4"/>
    <w:rsid w:val="6001419E"/>
    <w:rsid w:val="60E04BE8"/>
    <w:rsid w:val="614221F7"/>
    <w:rsid w:val="620B0530"/>
    <w:rsid w:val="6292715D"/>
    <w:rsid w:val="62E44812"/>
    <w:rsid w:val="64A83AE4"/>
    <w:rsid w:val="64E61E75"/>
    <w:rsid w:val="67A94473"/>
    <w:rsid w:val="6A4046F7"/>
    <w:rsid w:val="6D1676F2"/>
    <w:rsid w:val="6F2A18AF"/>
    <w:rsid w:val="70542843"/>
    <w:rsid w:val="72510183"/>
    <w:rsid w:val="734746E1"/>
    <w:rsid w:val="73743FE8"/>
    <w:rsid w:val="73FB2AA6"/>
    <w:rsid w:val="74BD3683"/>
    <w:rsid w:val="74EF1007"/>
    <w:rsid w:val="78B8715D"/>
    <w:rsid w:val="794D16FD"/>
    <w:rsid w:val="797C1934"/>
    <w:rsid w:val="799F1823"/>
    <w:rsid w:val="7ABE7015"/>
    <w:rsid w:val="7ACD18D1"/>
    <w:rsid w:val="7B3C0A0F"/>
    <w:rsid w:val="7C32006F"/>
    <w:rsid w:val="7CD10C59"/>
    <w:rsid w:val="7DE530E5"/>
    <w:rsid w:val="7EE360D0"/>
    <w:rsid w:val="7FE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paragraph" w:customStyle="1" w:styleId="1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19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3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xml_t</cp:lastModifiedBy>
  <dcterms:modified xsi:type="dcterms:W3CDTF">2018-03-21T09:04:06Z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